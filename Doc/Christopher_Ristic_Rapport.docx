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2DBA9AD6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</w:t>
      </w:r>
      <w:r w:rsidR="008600B3">
        <w:rPr>
          <w:lang w:val="en-US"/>
        </w:rPr>
        <w:t>FUN</w:t>
      </w:r>
    </w:p>
    <w:p w14:paraId="0BB984FF" w14:textId="672FE59A" w:rsidR="008600B3" w:rsidRDefault="008600B3" w:rsidP="00987900">
      <w:pPr>
        <w:spacing w:before="1200"/>
        <w:jc w:val="center"/>
        <w:rPr>
          <w:sz w:val="48"/>
          <w:szCs w:val="48"/>
          <w:lang w:val="en-US"/>
        </w:rPr>
      </w:pPr>
      <w:r w:rsidRPr="008600B3">
        <w:rPr>
          <w:sz w:val="48"/>
          <w:szCs w:val="48"/>
          <w:lang w:val="en-US"/>
        </w:rPr>
        <w:t>Plot those lines!</w:t>
      </w:r>
    </w:p>
    <w:p w14:paraId="09BC1642" w14:textId="2C852A6E" w:rsidR="00987900" w:rsidRPr="003721B6" w:rsidRDefault="00987900" w:rsidP="00987900">
      <w:pPr>
        <w:spacing w:before="1200"/>
        <w:jc w:val="center"/>
        <w:rPr>
          <w:sz w:val="36"/>
          <w:szCs w:val="36"/>
        </w:rPr>
      </w:pPr>
      <w:r w:rsidRPr="003721B6">
        <w:rPr>
          <w:sz w:val="36"/>
          <w:szCs w:val="36"/>
        </w:rPr>
        <w:t>Christopher Ristic</w:t>
      </w:r>
    </w:p>
    <w:p w14:paraId="7390140B" w14:textId="61BB999D" w:rsidR="007F30AE" w:rsidRPr="003721B6" w:rsidRDefault="008161E8" w:rsidP="000E7483">
      <w:pPr>
        <w:spacing w:before="2000"/>
        <w:jc w:val="center"/>
      </w:pPr>
      <w:r w:rsidRPr="003721B6">
        <w:t>Ristic Christopher</w:t>
      </w:r>
      <w:r w:rsidR="007F30AE" w:rsidRPr="003721B6">
        <w:t xml:space="preserve"> – </w:t>
      </w:r>
      <w:r w:rsidRPr="003721B6">
        <w:t>FID</w:t>
      </w:r>
      <w:r w:rsidR="001601FF" w:rsidRPr="003721B6"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3BA207B" w14:textId="57989A9A" w:rsidR="008A341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21692" w:history="1">
        <w:r w:rsidR="008A341D" w:rsidRPr="007B514C">
          <w:rPr>
            <w:rStyle w:val="Lienhypertexte"/>
            <w:noProof/>
          </w:rPr>
          <w:t>1</w:t>
        </w:r>
        <w:r w:rsidR="008A341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Introduction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_Toc207021692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367CCDC6" w14:textId="75A5404F" w:rsidR="008A341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3" w:history="1">
        <w:r w:rsidR="008A341D" w:rsidRPr="007B514C">
          <w:rPr>
            <w:rStyle w:val="Lienhypertexte"/>
            <w:noProof/>
          </w:rPr>
          <w:t>1.1</w:t>
        </w:r>
        <w:r w:rsidR="008A341D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Objectif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_Toc207021693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6CEEFC85" w14:textId="31BCBE52" w:rsidR="008A341D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21694" w:history="1">
        <w:r w:rsidR="008A341D" w:rsidRPr="007B514C">
          <w:rPr>
            <w:rStyle w:val="Lienhypertexte"/>
            <w:noProof/>
            <w:lang w:val="en-US"/>
          </w:rPr>
          <w:t>2</w:t>
        </w:r>
        <w:r w:rsidR="008A341D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  <w:lang w:val="en-US"/>
          </w:rPr>
          <w:t>Conclusion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_Toc207021694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275A611F" w14:textId="712A1B9F" w:rsidR="008A341D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21695" w:history="1">
        <w:r w:rsidR="008A341D" w:rsidRPr="007B514C">
          <w:rPr>
            <w:rStyle w:val="Lienhypertexte"/>
            <w:noProof/>
          </w:rPr>
          <w:t>2.1</w:t>
        </w:r>
        <w:r w:rsidR="008A341D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8A341D" w:rsidRPr="007B514C">
          <w:rPr>
            <w:rStyle w:val="Lienhypertexte"/>
            <w:noProof/>
          </w:rPr>
          <w:t>Conclusion personnelle</w:t>
        </w:r>
        <w:r w:rsidR="008A341D">
          <w:rPr>
            <w:noProof/>
            <w:webHidden/>
          </w:rPr>
          <w:tab/>
        </w:r>
        <w:r w:rsidR="008A341D">
          <w:rPr>
            <w:noProof/>
            <w:webHidden/>
          </w:rPr>
          <w:fldChar w:fldCharType="begin"/>
        </w:r>
        <w:r w:rsidR="008A341D">
          <w:rPr>
            <w:noProof/>
            <w:webHidden/>
          </w:rPr>
          <w:instrText xml:space="preserve"> PAGEREF _Toc207021695 \h </w:instrText>
        </w:r>
        <w:r w:rsidR="008A341D">
          <w:rPr>
            <w:noProof/>
            <w:webHidden/>
          </w:rPr>
        </w:r>
        <w:r w:rsidR="008A341D">
          <w:rPr>
            <w:noProof/>
            <w:webHidden/>
          </w:rPr>
          <w:fldChar w:fldCharType="separate"/>
        </w:r>
        <w:r w:rsidR="008A341D">
          <w:rPr>
            <w:noProof/>
            <w:webHidden/>
          </w:rPr>
          <w:t>3</w:t>
        </w:r>
        <w:r w:rsidR="008A341D">
          <w:rPr>
            <w:noProof/>
            <w:webHidden/>
          </w:rPr>
          <w:fldChar w:fldCharType="end"/>
        </w:r>
      </w:hyperlink>
    </w:p>
    <w:p w14:paraId="04A91EB4" w14:textId="514C9DD4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21692"/>
      <w:r w:rsidRPr="00987900">
        <w:lastRenderedPageBreak/>
        <w:t>Introduction</w:t>
      </w:r>
      <w:bookmarkEnd w:id="0"/>
      <w:bookmarkEnd w:id="1"/>
    </w:p>
    <w:p w14:paraId="7FEE75F8" w14:textId="66EDDA5A" w:rsidR="00D57456" w:rsidRPr="00D57456" w:rsidRDefault="00E241A7" w:rsidP="00D57456">
      <w:pPr>
        <w:pStyle w:val="Corpsdetexte"/>
      </w:pPr>
      <w:r w:rsidRPr="00E241A7">
        <w:t>Concevoir un logiciel pour afficher des graphiques sur des données</w:t>
      </w:r>
    </w:p>
    <w:p w14:paraId="483CD71A" w14:textId="77777777" w:rsidR="00987900" w:rsidRDefault="00987900" w:rsidP="00987900">
      <w:pPr>
        <w:pStyle w:val="Titre2"/>
      </w:pPr>
      <w:bookmarkStart w:id="2" w:name="_Toc207021693"/>
      <w:r>
        <w:t>Objectif</w:t>
      </w:r>
      <w:bookmarkEnd w:id="2"/>
    </w:p>
    <w:p w14:paraId="14417ECF" w14:textId="3EC0385E" w:rsidR="003721B6" w:rsidRDefault="00D2146F" w:rsidP="003721B6">
      <w:pPr>
        <w:pStyle w:val="Retraitcorpsdetexte"/>
      </w:pPr>
      <w:r>
        <w:t>Les objectifs seront de respecter les contraintes techniques ci-dessous</w:t>
      </w:r>
      <w:r w:rsidR="00996A80">
        <w:t xml:space="preserve"> de plus des critères d’acceptation des user stories</w:t>
      </w:r>
      <w:r>
        <w:t> :</w:t>
      </w:r>
    </w:p>
    <w:p w14:paraId="003B2487" w14:textId="77777777" w:rsidR="00D2146F" w:rsidRDefault="00D2146F" w:rsidP="003721B6">
      <w:pPr>
        <w:pStyle w:val="Retraitcorpsdetexte"/>
      </w:pPr>
    </w:p>
    <w:p w14:paraId="468F2A7A" w14:textId="77777777" w:rsidR="00D2146F" w:rsidRDefault="00D2146F" w:rsidP="003721B6">
      <w:pPr>
        <w:pStyle w:val="Retraitcorpsdetexte"/>
      </w:pPr>
      <w:r w:rsidRPr="00D2146F">
        <w:t xml:space="preserve">• Utiliser LINQ (pas de boucle for) </w:t>
      </w:r>
    </w:p>
    <w:p w14:paraId="01799A59" w14:textId="77777777" w:rsidR="00D2146F" w:rsidRDefault="00D2146F" w:rsidP="003721B6">
      <w:pPr>
        <w:pStyle w:val="Retraitcorpsdetexte"/>
      </w:pPr>
      <w:r w:rsidRPr="00D2146F">
        <w:t xml:space="preserve">• Implémenter au moins 2 extensions du langage C# pour faciliter l’écriture du code </w:t>
      </w:r>
    </w:p>
    <w:p w14:paraId="26ACFFAB" w14:textId="77777777" w:rsidR="00D2146F" w:rsidRDefault="00D2146F" w:rsidP="003721B6">
      <w:pPr>
        <w:pStyle w:val="Retraitcorpsdetexte"/>
      </w:pPr>
      <w:r w:rsidRPr="00D2146F">
        <w:t>• Librairie graphique à choix (</w:t>
      </w:r>
      <w:proofErr w:type="spellStart"/>
      <w:r w:rsidRPr="00D2146F">
        <w:t>forms</w:t>
      </w:r>
      <w:proofErr w:type="spellEnd"/>
      <w:r w:rsidRPr="00D2146F">
        <w:t xml:space="preserve">, </w:t>
      </w:r>
      <w:proofErr w:type="spellStart"/>
      <w:r w:rsidRPr="00D2146F">
        <w:t>maui</w:t>
      </w:r>
      <w:proofErr w:type="spellEnd"/>
      <w:r w:rsidRPr="00D2146F">
        <w:t xml:space="preserve">, </w:t>
      </w:r>
      <w:proofErr w:type="spellStart"/>
      <w:r w:rsidRPr="00D2146F">
        <w:t>uno</w:t>
      </w:r>
      <w:proofErr w:type="spellEnd"/>
      <w:r w:rsidRPr="00D2146F">
        <w:t xml:space="preserve">, </w:t>
      </w:r>
      <w:proofErr w:type="spellStart"/>
      <w:r w:rsidRPr="00D2146F">
        <w:t>wpf</w:t>
      </w:r>
      <w:proofErr w:type="spellEnd"/>
      <w:r w:rsidRPr="00D2146F">
        <w:t xml:space="preserve">, </w:t>
      </w:r>
      <w:proofErr w:type="spellStart"/>
      <w:r w:rsidRPr="00D2146F">
        <w:t>fna</w:t>
      </w:r>
      <w:proofErr w:type="spellEnd"/>
      <w:r w:rsidRPr="00D2146F">
        <w:t xml:space="preserve">, …) </w:t>
      </w:r>
    </w:p>
    <w:p w14:paraId="7CBCC965" w14:textId="3122FF68" w:rsidR="00D2146F" w:rsidRPr="003721B6" w:rsidRDefault="00D2146F" w:rsidP="003721B6">
      <w:pPr>
        <w:pStyle w:val="Retraitcorpsdetexte"/>
      </w:pPr>
      <w:r w:rsidRPr="00D2146F">
        <w:t>• Librairie pour présenter les données à choix (https://scottplot.net/ par exemple)</w:t>
      </w:r>
    </w:p>
    <w:p w14:paraId="29F9DDB2" w14:textId="70750FC1" w:rsidR="00644C2E" w:rsidRDefault="0065272D" w:rsidP="0065272D">
      <w:pPr>
        <w:pStyle w:val="Titre1"/>
      </w:pPr>
      <w:r w:rsidRPr="0065272D">
        <w:t>User Stories</w:t>
      </w:r>
    </w:p>
    <w:p w14:paraId="30C5ACBF" w14:textId="56618022" w:rsidR="0065272D" w:rsidRDefault="002A1F20" w:rsidP="006C349D">
      <w:pPr>
        <w:pStyle w:val="Corpsdetexte"/>
        <w:numPr>
          <w:ilvl w:val="0"/>
          <w:numId w:val="26"/>
        </w:numPr>
        <w:spacing w:line="276" w:lineRule="auto"/>
      </w:pPr>
      <w:r w:rsidRPr="002A1F20">
        <w:t xml:space="preserve">En tant qu’utilisateur, je veux afficher une représentation graphique de plusieurs séries temporelles (time </w:t>
      </w:r>
      <w:proofErr w:type="spellStart"/>
      <w:r w:rsidRPr="002A1F20">
        <w:t>series</w:t>
      </w:r>
      <w:proofErr w:type="spellEnd"/>
      <w:r w:rsidRPr="002A1F20">
        <w:t>) simultanément, afin de comparer différentes données météorologiques comme la température, les précipitations et l’humidité sur une même période.</w:t>
      </w:r>
    </w:p>
    <w:p w14:paraId="7051C021" w14:textId="229B2AB7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="002A1F20" w:rsidRPr="002A1F20">
        <w:t>L’utilisateur peut afficher au moins deux séries temporelles (ex. température et précipitations) sur un même graphique, avec une légende claire pour chaque courbe.</w:t>
      </w:r>
    </w:p>
    <w:p w14:paraId="2D8F234D" w14:textId="47D9EA04" w:rsidR="0065272D" w:rsidRDefault="0065272D" w:rsidP="006C349D">
      <w:pPr>
        <w:pStyle w:val="Corpsdetexte"/>
        <w:numPr>
          <w:ilvl w:val="0"/>
          <w:numId w:val="25"/>
        </w:numPr>
        <w:spacing w:line="276" w:lineRule="auto"/>
      </w:pPr>
      <w:r w:rsidRPr="0065272D">
        <w:t xml:space="preserve">Je veux pouvoir bénéficier d’une grande flexibilité d’affichage afin de pouvoir analyser mes données en détail. </w:t>
      </w:r>
    </w:p>
    <w:p w14:paraId="1BE73EB4" w14:textId="11E1F525" w:rsidR="0065272D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 Voir les dates (jj-mm-</w:t>
      </w:r>
      <w:proofErr w:type="spellStart"/>
      <w:r>
        <w:t>aa</w:t>
      </w:r>
      <w:proofErr w:type="spellEnd"/>
      <w:r>
        <w:t>)</w:t>
      </w:r>
      <w:r w:rsidR="0059362F">
        <w:t xml:space="preserve"> | plages de dates du 01.05 au 05.05</w:t>
      </w:r>
    </w:p>
    <w:p w14:paraId="36E789DC" w14:textId="6ED07658" w:rsidR="0065272D" w:rsidRDefault="0049764D" w:rsidP="006C349D">
      <w:pPr>
        <w:pStyle w:val="Corpsdetexte"/>
        <w:numPr>
          <w:ilvl w:val="0"/>
          <w:numId w:val="25"/>
        </w:numPr>
        <w:spacing w:line="276" w:lineRule="auto"/>
      </w:pPr>
      <w:r w:rsidRPr="0049764D">
        <w:t xml:space="preserve">En tant qu’utilisateur, je veux avoir un mode pour afficher des fonctions météorologiques simulées ou théoriques, comme une variation </w:t>
      </w:r>
      <w:proofErr w:type="spellStart"/>
      <w:r w:rsidRPr="0049764D">
        <w:t>sinusoidale</w:t>
      </w:r>
      <w:proofErr w:type="spellEnd"/>
      <w:r w:rsidRPr="0049764D">
        <w:t xml:space="preserve"> de température ou une fonction personnalisée, en plus des séries temporelles réelles.</w:t>
      </w:r>
    </w:p>
    <w:p w14:paraId="37F91180" w14:textId="67786C5C" w:rsidR="00F153F0" w:rsidRDefault="0065272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="0049764D" w:rsidRPr="0049764D">
        <w:t xml:space="preserve"> </w:t>
      </w:r>
      <w:r w:rsidR="0049764D" w:rsidRPr="0049764D">
        <w:t>L’utilisateur peut activer un mode “fonction” et afficher des courbes comme x^2, sin(x), ou saisir une expression personnalisée (ex. x * sin(x)), qui est ensuite interprétée et affichée correctement sur le graphique.</w:t>
      </w:r>
      <w:r>
        <w:t xml:space="preserve"> </w:t>
      </w:r>
    </w:p>
    <w:p w14:paraId="38EE68F4" w14:textId="11B3BB98" w:rsidR="00F153F0" w:rsidRDefault="00F153F0" w:rsidP="006C349D">
      <w:pPr>
        <w:pStyle w:val="Corpsdetexte"/>
        <w:numPr>
          <w:ilvl w:val="0"/>
          <w:numId w:val="23"/>
        </w:numPr>
        <w:spacing w:line="276" w:lineRule="auto"/>
      </w:pPr>
      <w:r>
        <w:t>En tant qu’utilisateur, je souhaite importer un fichier CSV contenant la t</w:t>
      </w:r>
      <w:r w:rsidRPr="00F153F0">
        <w:t>empérature de l'air à 2 m du sol</w:t>
      </w:r>
      <w:r>
        <w:t>.</w:t>
      </w:r>
    </w:p>
    <w:p w14:paraId="1DC8314E" w14:textId="7B07709F" w:rsidR="006C349D" w:rsidRDefault="00F153F0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 xml:space="preserve"> : </w:t>
      </w:r>
      <w:r w:rsidRPr="00F153F0">
        <w:t>Après avoir chargé le fichier</w:t>
      </w:r>
      <w:r>
        <w:t>, l’application affiche un graph</w:t>
      </w:r>
      <w:r w:rsidR="00507629">
        <w:t>ique</w:t>
      </w:r>
      <w:r>
        <w:t xml:space="preserve"> cohérent.</w:t>
      </w:r>
    </w:p>
    <w:p w14:paraId="4FD60492" w14:textId="2A88AA40" w:rsidR="006C349D" w:rsidRDefault="006C349D" w:rsidP="006C349D">
      <w:pPr>
        <w:pStyle w:val="Corpsdetexte"/>
        <w:numPr>
          <w:ilvl w:val="0"/>
          <w:numId w:val="22"/>
        </w:numPr>
        <w:spacing w:line="276" w:lineRule="auto"/>
      </w:pPr>
      <w:r w:rsidRPr="006C349D">
        <w:t>En tant qu’utilisateur, je veux pouvoir choisir l’unité de température (°C ou °F), afin de visualiser les données selon ma préférence.</w:t>
      </w:r>
    </w:p>
    <w:p w14:paraId="635B8794" w14:textId="14E6F310" w:rsidR="006C349D" w:rsidRDefault="006C349D" w:rsidP="006C349D">
      <w:pPr>
        <w:pStyle w:val="Corpsdetexte"/>
        <w:spacing w:line="276" w:lineRule="auto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L’utilisateur peut basculer entre °C et °F depuis une option de l’interface, et le graphique est automatiquement mis à jour.</w:t>
      </w:r>
    </w:p>
    <w:p w14:paraId="48B68247" w14:textId="1CC06102" w:rsidR="0065272D" w:rsidRDefault="006C349D" w:rsidP="006C349D">
      <w:pPr>
        <w:pStyle w:val="Corpsdetexte"/>
        <w:numPr>
          <w:ilvl w:val="0"/>
          <w:numId w:val="22"/>
        </w:numPr>
      </w:pPr>
      <w:r w:rsidRPr="006C349D">
        <w:t>En tant qu’utilisateur, je veux visualiser les précipitations sous forme de barres verticales, pour mieux distinguer les volumes journaliers.</w:t>
      </w:r>
    </w:p>
    <w:p w14:paraId="586DCEEE" w14:textId="72AB1640" w:rsidR="006C349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Lorsque l’utilisateur sélectionne les précipitations comme type de données, le graphique utilise un affichage en barres au lieu de lignes continues.</w:t>
      </w:r>
    </w:p>
    <w:p w14:paraId="3CC4612D" w14:textId="54D0DDF4" w:rsidR="006C349D" w:rsidRDefault="006C349D">
      <w:r>
        <w:br w:type="page"/>
      </w:r>
    </w:p>
    <w:p w14:paraId="6BDFB4FA" w14:textId="523E733F" w:rsidR="006C349D" w:rsidRDefault="006C349D" w:rsidP="006C349D">
      <w:pPr>
        <w:pStyle w:val="Corpsdetexte"/>
        <w:numPr>
          <w:ilvl w:val="0"/>
          <w:numId w:val="22"/>
        </w:numPr>
      </w:pPr>
      <w:r w:rsidRPr="006C349D">
        <w:lastRenderedPageBreak/>
        <w:t>En tant qu’utilisateur, je veux voir la valeur maximale et minimale d’une série temporelle météorologique, afin d’identifier les extrêmes sur une période donnée.</w:t>
      </w:r>
    </w:p>
    <w:p w14:paraId="3F71589C" w14:textId="799387FB" w:rsidR="006C349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Après affichage d’une série (ex. température), les valeurs max et min sont indiquées sous le graphique ou sur le graphique avec des étiquettes.</w:t>
      </w:r>
    </w:p>
    <w:p w14:paraId="158C6F79" w14:textId="7ED0D5C0" w:rsidR="006C349D" w:rsidRDefault="006C349D" w:rsidP="006C349D">
      <w:pPr>
        <w:pStyle w:val="Corpsdetexte"/>
        <w:numPr>
          <w:ilvl w:val="0"/>
          <w:numId w:val="22"/>
        </w:numPr>
      </w:pPr>
      <w:r w:rsidRPr="006C349D">
        <w:t>En tant qu’utilisateur, je veux sauvegarder une image du graphique affiché, pour pouvoir l’inclure dans un rapport ou le partager.</w:t>
      </w:r>
    </w:p>
    <w:p w14:paraId="733D597A" w14:textId="0C15D1B2" w:rsidR="006C349D" w:rsidRPr="0065272D" w:rsidRDefault="006C349D" w:rsidP="006C349D">
      <w:pPr>
        <w:pStyle w:val="Corpsdetexte"/>
      </w:pPr>
      <w:r w:rsidRPr="0065272D">
        <w:rPr>
          <w:b/>
          <w:bCs/>
        </w:rPr>
        <w:t>Critères d'acceptation</w:t>
      </w:r>
      <w:r>
        <w:t> :</w:t>
      </w:r>
      <w:r w:rsidRPr="006C349D">
        <w:t xml:space="preserve"> </w:t>
      </w:r>
      <w:r w:rsidRPr="006C349D">
        <w:t>L’utilisateur peut cliquer sur un bouton "Exporter" pour sauvegarder le graphique actuel au format PNG.</w:t>
      </w: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3" w:name="_Toc207021694"/>
      <w:r>
        <w:rPr>
          <w:lang w:val="en-US"/>
        </w:rPr>
        <w:t>Conclusion</w:t>
      </w:r>
      <w:bookmarkEnd w:id="3"/>
    </w:p>
    <w:p w14:paraId="760264B8" w14:textId="78A66D7D" w:rsidR="00BE5967" w:rsidRDefault="00D2125B" w:rsidP="00BE5967">
      <w:pPr>
        <w:pStyle w:val="Titre2"/>
      </w:pPr>
      <w:bookmarkStart w:id="4" w:name="_Toc207021695"/>
      <w:r w:rsidRPr="00D2125B">
        <w:t xml:space="preserve">Conclusion </w:t>
      </w:r>
      <w:r>
        <w:t>personnelle</w:t>
      </w:r>
      <w:bookmarkEnd w:id="4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571A" w14:textId="77777777" w:rsidR="005F3156" w:rsidRDefault="005F3156">
      <w:r>
        <w:separator/>
      </w:r>
    </w:p>
  </w:endnote>
  <w:endnote w:type="continuationSeparator" w:id="0">
    <w:p w14:paraId="1D623E3A" w14:textId="77777777" w:rsidR="005F3156" w:rsidRDefault="005F3156">
      <w:r>
        <w:continuationSeparator/>
      </w:r>
    </w:p>
  </w:endnote>
  <w:endnote w:type="continuationNotice" w:id="1">
    <w:p w14:paraId="7A1814FF" w14:textId="77777777" w:rsidR="005F3156" w:rsidRDefault="005F31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D86A11" w:rsidRPr="00D86A11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6AFC835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A1F20">
            <w:rPr>
              <w:rFonts w:cs="Arial"/>
              <w:noProof/>
              <w:szCs w:val="16"/>
            </w:rPr>
            <w:t>25.08.2025 15:41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FILENAME  \* FirstCap  \* MERGEFORMAT">
            <w:r w:rsidR="00D86A11" w:rsidRPr="00D86A11">
              <w:rPr>
                <w:rFonts w:cs="Arial"/>
                <w:noProof/>
                <w:szCs w:val="16"/>
              </w:rPr>
              <w:t>Christopher</w:t>
            </w:r>
            <w:r w:rsidR="00D86A11">
              <w:rPr>
                <w:noProof/>
              </w:rPr>
              <w:t>_Ristic_Rapport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26ADE" w14:textId="77777777" w:rsidR="005F3156" w:rsidRDefault="005F3156">
      <w:r>
        <w:separator/>
      </w:r>
    </w:p>
  </w:footnote>
  <w:footnote w:type="continuationSeparator" w:id="0">
    <w:p w14:paraId="43D64A83" w14:textId="77777777" w:rsidR="005F3156" w:rsidRDefault="005F3156">
      <w:r>
        <w:continuationSeparator/>
      </w:r>
    </w:p>
  </w:footnote>
  <w:footnote w:type="continuationNotice" w:id="1">
    <w:p w14:paraId="784A1CE5" w14:textId="77777777" w:rsidR="005F3156" w:rsidRDefault="005F31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B6C06"/>
    <w:multiLevelType w:val="hybridMultilevel"/>
    <w:tmpl w:val="05422BF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7D3953"/>
    <w:multiLevelType w:val="hybridMultilevel"/>
    <w:tmpl w:val="CCCC54A8"/>
    <w:lvl w:ilvl="0" w:tplc="10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19D7146C"/>
    <w:multiLevelType w:val="hybridMultilevel"/>
    <w:tmpl w:val="C69254F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F204EA1"/>
    <w:multiLevelType w:val="hybridMultilevel"/>
    <w:tmpl w:val="55A288E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703B"/>
    <w:multiLevelType w:val="hybridMultilevel"/>
    <w:tmpl w:val="067E87E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3"/>
  </w:num>
  <w:num w:numId="2" w16cid:durableId="1987196684">
    <w:abstractNumId w:val="8"/>
  </w:num>
  <w:num w:numId="3" w16cid:durableId="1307664873">
    <w:abstractNumId w:val="6"/>
  </w:num>
  <w:num w:numId="4" w16cid:durableId="2143882369">
    <w:abstractNumId w:val="17"/>
  </w:num>
  <w:num w:numId="5" w16cid:durableId="1619142651">
    <w:abstractNumId w:val="22"/>
  </w:num>
  <w:num w:numId="6" w16cid:durableId="242450228">
    <w:abstractNumId w:val="5"/>
  </w:num>
  <w:num w:numId="7" w16cid:durableId="1179582995">
    <w:abstractNumId w:val="16"/>
  </w:num>
  <w:num w:numId="8" w16cid:durableId="585727631">
    <w:abstractNumId w:val="24"/>
  </w:num>
  <w:num w:numId="9" w16cid:durableId="178276623">
    <w:abstractNumId w:val="21"/>
  </w:num>
  <w:num w:numId="10" w16cid:durableId="1614702467">
    <w:abstractNumId w:val="18"/>
  </w:num>
  <w:num w:numId="11" w16cid:durableId="1452432826">
    <w:abstractNumId w:val="1"/>
  </w:num>
  <w:num w:numId="12" w16cid:durableId="1714770181">
    <w:abstractNumId w:val="14"/>
  </w:num>
  <w:num w:numId="13" w16cid:durableId="1809740428">
    <w:abstractNumId w:val="4"/>
  </w:num>
  <w:num w:numId="14" w16cid:durableId="646710544">
    <w:abstractNumId w:val="20"/>
  </w:num>
  <w:num w:numId="15" w16cid:durableId="1567718433">
    <w:abstractNumId w:val="19"/>
  </w:num>
  <w:num w:numId="16" w16cid:durableId="1090542581">
    <w:abstractNumId w:val="7"/>
  </w:num>
  <w:num w:numId="17" w16cid:durableId="1792430899">
    <w:abstractNumId w:val="9"/>
  </w:num>
  <w:num w:numId="18" w16cid:durableId="2143964855">
    <w:abstractNumId w:val="0"/>
  </w:num>
  <w:num w:numId="19" w16cid:durableId="1790472503">
    <w:abstractNumId w:val="12"/>
  </w:num>
  <w:num w:numId="20" w16cid:durableId="1867983666">
    <w:abstractNumId w:val="15"/>
  </w:num>
  <w:num w:numId="21" w16cid:durableId="729160367">
    <w:abstractNumId w:val="17"/>
  </w:num>
  <w:num w:numId="22" w16cid:durableId="775291252">
    <w:abstractNumId w:val="23"/>
  </w:num>
  <w:num w:numId="23" w16cid:durableId="1449816908">
    <w:abstractNumId w:val="2"/>
  </w:num>
  <w:num w:numId="24" w16cid:durableId="1312102608">
    <w:abstractNumId w:val="10"/>
  </w:num>
  <w:num w:numId="25" w16cid:durableId="976106980">
    <w:abstractNumId w:val="11"/>
  </w:num>
  <w:num w:numId="26" w16cid:durableId="189978555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166D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B578C"/>
    <w:rsid w:val="000B5D71"/>
    <w:rsid w:val="000B6838"/>
    <w:rsid w:val="000B6BE0"/>
    <w:rsid w:val="000C1B59"/>
    <w:rsid w:val="000C212B"/>
    <w:rsid w:val="000E7483"/>
    <w:rsid w:val="000F22B9"/>
    <w:rsid w:val="000F381C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57FC"/>
    <w:rsid w:val="00243679"/>
    <w:rsid w:val="00244AAC"/>
    <w:rsid w:val="0025093F"/>
    <w:rsid w:val="002523B0"/>
    <w:rsid w:val="00252ADF"/>
    <w:rsid w:val="00260BE7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7E2A"/>
    <w:rsid w:val="002A1F20"/>
    <w:rsid w:val="002B193F"/>
    <w:rsid w:val="002B2111"/>
    <w:rsid w:val="002B2478"/>
    <w:rsid w:val="002B654C"/>
    <w:rsid w:val="002B6893"/>
    <w:rsid w:val="002C2456"/>
    <w:rsid w:val="002C6634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32C47"/>
    <w:rsid w:val="00332F93"/>
    <w:rsid w:val="0034120B"/>
    <w:rsid w:val="0034172E"/>
    <w:rsid w:val="00342D72"/>
    <w:rsid w:val="00345D3F"/>
    <w:rsid w:val="00350071"/>
    <w:rsid w:val="0037071E"/>
    <w:rsid w:val="003721B6"/>
    <w:rsid w:val="00372529"/>
    <w:rsid w:val="00373D4E"/>
    <w:rsid w:val="00381456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D3198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9764D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743"/>
    <w:rsid w:val="00504164"/>
    <w:rsid w:val="005050DE"/>
    <w:rsid w:val="00505421"/>
    <w:rsid w:val="00506A14"/>
    <w:rsid w:val="00507629"/>
    <w:rsid w:val="00510BD8"/>
    <w:rsid w:val="00510EC2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362F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3156"/>
    <w:rsid w:val="005F7503"/>
    <w:rsid w:val="00601313"/>
    <w:rsid w:val="006016A5"/>
    <w:rsid w:val="00602973"/>
    <w:rsid w:val="00604C00"/>
    <w:rsid w:val="00606A16"/>
    <w:rsid w:val="0061015E"/>
    <w:rsid w:val="00615583"/>
    <w:rsid w:val="006227B4"/>
    <w:rsid w:val="00624238"/>
    <w:rsid w:val="00630410"/>
    <w:rsid w:val="006340B9"/>
    <w:rsid w:val="00644C2E"/>
    <w:rsid w:val="00645760"/>
    <w:rsid w:val="00651A67"/>
    <w:rsid w:val="0065272D"/>
    <w:rsid w:val="00655E27"/>
    <w:rsid w:val="0065605F"/>
    <w:rsid w:val="00656974"/>
    <w:rsid w:val="006620D5"/>
    <w:rsid w:val="006722D8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349D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C088E"/>
    <w:rsid w:val="007D0A71"/>
    <w:rsid w:val="007D2CDF"/>
    <w:rsid w:val="007D546C"/>
    <w:rsid w:val="007D6CBB"/>
    <w:rsid w:val="007E268A"/>
    <w:rsid w:val="007E5F3D"/>
    <w:rsid w:val="007E68AD"/>
    <w:rsid w:val="007F078A"/>
    <w:rsid w:val="007F30AE"/>
    <w:rsid w:val="00804CE0"/>
    <w:rsid w:val="00806197"/>
    <w:rsid w:val="00807F84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00B3"/>
    <w:rsid w:val="00865777"/>
    <w:rsid w:val="00866227"/>
    <w:rsid w:val="00876EE3"/>
    <w:rsid w:val="00890E69"/>
    <w:rsid w:val="00891718"/>
    <w:rsid w:val="008918F9"/>
    <w:rsid w:val="00893D20"/>
    <w:rsid w:val="00894791"/>
    <w:rsid w:val="008A341D"/>
    <w:rsid w:val="008A464B"/>
    <w:rsid w:val="008A7458"/>
    <w:rsid w:val="008B18F7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96A80"/>
    <w:rsid w:val="009A1C3A"/>
    <w:rsid w:val="009A1D75"/>
    <w:rsid w:val="009A294C"/>
    <w:rsid w:val="009B009E"/>
    <w:rsid w:val="009B190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179D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15DA"/>
    <w:rsid w:val="00B95EC5"/>
    <w:rsid w:val="00B96AA1"/>
    <w:rsid w:val="00BA519A"/>
    <w:rsid w:val="00BA56D2"/>
    <w:rsid w:val="00BA7DF1"/>
    <w:rsid w:val="00BB734C"/>
    <w:rsid w:val="00BB76A9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6B35"/>
    <w:rsid w:val="00BF25FA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263E7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146F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05CB"/>
    <w:rsid w:val="00D919FF"/>
    <w:rsid w:val="00D95E6B"/>
    <w:rsid w:val="00DA4E79"/>
    <w:rsid w:val="00DB1DCD"/>
    <w:rsid w:val="00DB551E"/>
    <w:rsid w:val="00DB5A10"/>
    <w:rsid w:val="00DD02DD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215"/>
    <w:rsid w:val="00E12AE5"/>
    <w:rsid w:val="00E12C72"/>
    <w:rsid w:val="00E138F3"/>
    <w:rsid w:val="00E148D5"/>
    <w:rsid w:val="00E17A56"/>
    <w:rsid w:val="00E21A32"/>
    <w:rsid w:val="00E2381C"/>
    <w:rsid w:val="00E241A7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53F0"/>
    <w:rsid w:val="00F175B9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3513"/>
    <w:rsid w:val="00F940CD"/>
    <w:rsid w:val="00FA456F"/>
    <w:rsid w:val="00FB0F60"/>
    <w:rsid w:val="00FB1CD6"/>
    <w:rsid w:val="00FB3ECB"/>
    <w:rsid w:val="00FB4E8B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789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3542</CharactersWithSpaces>
  <SharedDoc>false</SharedDoc>
  <HLinks>
    <vt:vector size="30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_Toc193973346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_Toc193973345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_Toc193973344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_Toc193973343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_Toc193973342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448</cp:revision>
  <cp:lastPrinted>2009-09-04T13:21:00Z</cp:lastPrinted>
  <dcterms:created xsi:type="dcterms:W3CDTF">2024-11-08T12:36:00Z</dcterms:created>
  <dcterms:modified xsi:type="dcterms:W3CDTF">2025-09-01T11:42:00Z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